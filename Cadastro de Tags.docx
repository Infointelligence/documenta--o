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BD" w:rsidRDefault="00F649BD"/>
    <w:p w:rsidR="00E43B7F" w:rsidRPr="00E43B7F" w:rsidRDefault="00E43B7F">
      <w:pPr>
        <w:rPr>
          <w:b/>
        </w:rPr>
      </w:pPr>
      <w:r>
        <w:rPr>
          <w:b/>
        </w:rPr>
        <w:t xml:space="preserve">Informações do Documento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2970"/>
      </w:tblGrid>
      <w:tr w:rsidR="00EB4473" w:rsidTr="00EB4473">
        <w:tc>
          <w:tcPr>
            <w:tcW w:w="1413" w:type="dxa"/>
          </w:tcPr>
          <w:p w:rsidR="00EB4473" w:rsidRPr="00EB4473" w:rsidRDefault="00EB4473">
            <w:pPr>
              <w:rPr>
                <w:b/>
              </w:rPr>
            </w:pPr>
            <w:r>
              <w:rPr>
                <w:b/>
              </w:rPr>
              <w:t xml:space="preserve">Código </w:t>
            </w:r>
          </w:p>
        </w:tc>
        <w:tc>
          <w:tcPr>
            <w:tcW w:w="4111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Nome do Documento</w:t>
            </w:r>
          </w:p>
        </w:tc>
        <w:tc>
          <w:tcPr>
            <w:tcW w:w="2970" w:type="dxa"/>
          </w:tcPr>
          <w:p w:rsidR="00EB4473" w:rsidRPr="00EB4473" w:rsidRDefault="00EB4473">
            <w:pPr>
              <w:rPr>
                <w:b/>
              </w:rPr>
            </w:pPr>
            <w:r w:rsidRPr="00EB4473">
              <w:rPr>
                <w:b/>
              </w:rPr>
              <w:t>Analista</w:t>
            </w:r>
          </w:p>
        </w:tc>
      </w:tr>
      <w:tr w:rsidR="00EB4473" w:rsidTr="00E43B7F">
        <w:tc>
          <w:tcPr>
            <w:tcW w:w="1413" w:type="dxa"/>
            <w:vAlign w:val="center"/>
          </w:tcPr>
          <w:p w:rsidR="00EB4473" w:rsidRPr="00EB4473" w:rsidRDefault="00C73C33" w:rsidP="00E43B7F">
            <w:pPr>
              <w:jc w:val="center"/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>R003</w:t>
            </w:r>
          </w:p>
        </w:tc>
        <w:tc>
          <w:tcPr>
            <w:tcW w:w="4111" w:type="dxa"/>
          </w:tcPr>
          <w:p w:rsidR="00EB4473" w:rsidRPr="00EB4473" w:rsidRDefault="00C73C33">
            <w:pPr>
              <w:rPr>
                <w:rFonts w:ascii="Arial Black" w:hAnsi="Arial Black"/>
                <w:b/>
                <w:sz w:val="32"/>
              </w:rPr>
            </w:pPr>
            <w:r>
              <w:rPr>
                <w:rFonts w:ascii="Arial Black" w:hAnsi="Arial Black"/>
                <w:b/>
                <w:sz w:val="32"/>
              </w:rPr>
              <w:t xml:space="preserve">Cadastro de </w:t>
            </w:r>
            <w:proofErr w:type="spellStart"/>
            <w:r>
              <w:rPr>
                <w:rFonts w:ascii="Arial Black" w:hAnsi="Arial Black"/>
                <w:b/>
                <w:sz w:val="32"/>
              </w:rPr>
              <w:t>Tags</w:t>
            </w:r>
            <w:proofErr w:type="spellEnd"/>
          </w:p>
        </w:tc>
        <w:tc>
          <w:tcPr>
            <w:tcW w:w="2970" w:type="dxa"/>
            <w:vAlign w:val="center"/>
          </w:tcPr>
          <w:p w:rsidR="00EB4473" w:rsidRPr="00EB4473" w:rsidRDefault="00EB4473" w:rsidP="00EB4473">
            <w:pPr>
              <w:jc w:val="center"/>
              <w:rPr>
                <w:b/>
              </w:rPr>
            </w:pPr>
            <w:r w:rsidRPr="00EB4473">
              <w:rPr>
                <w:b/>
              </w:rPr>
              <w:t>Giovani Stefani</w:t>
            </w:r>
          </w:p>
        </w:tc>
      </w:tr>
    </w:tbl>
    <w:p w:rsidR="00CF1578" w:rsidRDefault="00CF1578"/>
    <w:p w:rsidR="00E43B7F" w:rsidRPr="00E43B7F" w:rsidRDefault="00E43B7F">
      <w:pPr>
        <w:rPr>
          <w:b/>
        </w:rPr>
      </w:pPr>
      <w:r w:rsidRPr="00E43B7F">
        <w:rPr>
          <w:b/>
        </w:rPr>
        <w:t>Alterações no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1553"/>
      </w:tblGrid>
      <w:tr w:rsidR="00E43B7F" w:rsidTr="00E43B7F">
        <w:tc>
          <w:tcPr>
            <w:tcW w:w="5382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Descrição</w:t>
            </w:r>
          </w:p>
        </w:tc>
        <w:tc>
          <w:tcPr>
            <w:tcW w:w="1559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Data</w:t>
            </w:r>
          </w:p>
        </w:tc>
        <w:tc>
          <w:tcPr>
            <w:tcW w:w="1553" w:type="dxa"/>
            <w:vAlign w:val="center"/>
          </w:tcPr>
          <w:p w:rsidR="00E43B7F" w:rsidRPr="00E43B7F" w:rsidRDefault="00E43B7F" w:rsidP="00E43B7F">
            <w:pPr>
              <w:jc w:val="center"/>
              <w:rPr>
                <w:b/>
              </w:rPr>
            </w:pPr>
            <w:r w:rsidRPr="00E43B7F">
              <w:rPr>
                <w:b/>
              </w:rPr>
              <w:t>Analista</w:t>
            </w:r>
          </w:p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  <w:tr w:rsidR="00E43B7F" w:rsidTr="00E43B7F">
        <w:tc>
          <w:tcPr>
            <w:tcW w:w="5382" w:type="dxa"/>
          </w:tcPr>
          <w:p w:rsidR="00E43B7F" w:rsidRDefault="00E43B7F"/>
        </w:tc>
        <w:tc>
          <w:tcPr>
            <w:tcW w:w="1559" w:type="dxa"/>
          </w:tcPr>
          <w:p w:rsidR="00E43B7F" w:rsidRDefault="00E43B7F"/>
        </w:tc>
        <w:tc>
          <w:tcPr>
            <w:tcW w:w="1553" w:type="dxa"/>
          </w:tcPr>
          <w:p w:rsidR="00E43B7F" w:rsidRDefault="00E43B7F"/>
        </w:tc>
      </w:tr>
    </w:tbl>
    <w:p w:rsidR="00EB4473" w:rsidRDefault="00EB4473"/>
    <w:p w:rsidR="00EB4473" w:rsidRDefault="00EB4473"/>
    <w:p w:rsidR="00EB4473" w:rsidRDefault="00EB4473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Default="00EB49C2"/>
    <w:p w:rsidR="00EB49C2" w:rsidRPr="00EB49C2" w:rsidRDefault="00EB49C2" w:rsidP="00EB49C2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 xml:space="preserve">Cadastro de </w:t>
      </w:r>
      <w:proofErr w:type="spellStart"/>
      <w:r w:rsidR="001A2252">
        <w:rPr>
          <w:rStyle w:val="Forte"/>
        </w:rPr>
        <w:t>Tags</w:t>
      </w:r>
      <w:proofErr w:type="spellEnd"/>
    </w:p>
    <w:p w:rsidR="00EB49C2" w:rsidRDefault="00EB49C2" w:rsidP="00EB49C2">
      <w:pPr>
        <w:jc w:val="both"/>
      </w:pPr>
      <w:r>
        <w:t xml:space="preserve">   A funcionalidade </w:t>
      </w:r>
      <w:r>
        <w:rPr>
          <w:b/>
        </w:rPr>
        <w:t xml:space="preserve">cadastro de </w:t>
      </w:r>
      <w:proofErr w:type="spellStart"/>
      <w:r w:rsidR="001A2252">
        <w:rPr>
          <w:b/>
        </w:rPr>
        <w:t>tag</w:t>
      </w:r>
      <w:proofErr w:type="spellEnd"/>
      <w:r>
        <w:t xml:space="preserve"> consiste em uma tela de cadastro onde serão configurados os </w:t>
      </w:r>
      <w:bookmarkStart w:id="0" w:name="_GoBack"/>
      <w:bookmarkEnd w:id="0"/>
      <w:r>
        <w:t>devidos endereços de memória (</w:t>
      </w:r>
      <w:proofErr w:type="spellStart"/>
      <w:r>
        <w:t>tags</w:t>
      </w:r>
      <w:proofErr w:type="spellEnd"/>
      <w:r>
        <w:t>).  Esse cadastro será salvo no banco de dados para futura utilização.</w:t>
      </w:r>
    </w:p>
    <w:p w:rsidR="00EB49C2" w:rsidRDefault="00EB49C2" w:rsidP="00EB49C2">
      <w:pPr>
        <w:jc w:val="both"/>
      </w:pPr>
    </w:p>
    <w:p w:rsidR="00EB49C2" w:rsidRPr="00EB49C2" w:rsidRDefault="00EB49C2" w:rsidP="00EB49C2">
      <w:pPr>
        <w:jc w:val="both"/>
      </w:pPr>
    </w:p>
    <w:p w:rsidR="00EB49C2" w:rsidRDefault="00EB49C2" w:rsidP="00EB49C2">
      <w:r>
        <w:t xml:space="preserve">   </w:t>
      </w:r>
    </w:p>
    <w:sectPr w:rsidR="00EB49C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86" w:rsidRDefault="000F1986" w:rsidP="0014707F">
      <w:pPr>
        <w:spacing w:after="0" w:line="240" w:lineRule="auto"/>
      </w:pPr>
      <w:r>
        <w:separator/>
      </w:r>
    </w:p>
  </w:endnote>
  <w:endnote w:type="continuationSeparator" w:id="0">
    <w:p w:rsidR="000F1986" w:rsidRDefault="000F1986" w:rsidP="0014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362606"/>
      <w:docPartObj>
        <w:docPartGallery w:val="Page Numbers (Bottom of Page)"/>
        <w:docPartUnique/>
      </w:docPartObj>
    </w:sdtPr>
    <w:sdtEndPr/>
    <w:sdtContent>
      <w:p w:rsidR="0014707F" w:rsidRDefault="00CF157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1905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F1578" w:rsidRPr="00CF1578" w:rsidRDefault="00CF1578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CF1578">
                                  <w:rPr>
                                    <w:color w:val="FF0000"/>
                                  </w:rPr>
                                  <w:fldChar w:fldCharType="begin"/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instrText>PAGE    \* MERGEFORMAT</w:instrTex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separate"/>
                                </w:r>
                                <w:r w:rsidR="001A2252">
                                  <w:rPr>
                                    <w:noProof/>
                                    <w:color w:val="FF0000"/>
                                  </w:rPr>
                                  <w:t>1</w:t>
                                </w:r>
                                <w:r w:rsidRPr="00CF1578">
                                  <w:rPr>
                                    <w:color w:val="FF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" o:spid="_x0000_s102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E6CNPPEDAABeDQAADgAAAAAAAAAAAAAAAAAuAgAAZHJzL2Uyb0Rv&#10;Yy54bWxQSwECLQAUAAYACAAAACEA8C245NsAAAAFAQAADwAAAAAAAAAAAAAAAABLBgAAZHJzL2Rv&#10;d25yZXYueG1sUEsFBgAAAAAEAAQA8wAAAFM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rIMIA&#10;AADaAAAADwAAAGRycy9kb3ducmV2LnhtbESPwWrDMBBE74X+g9hAb7Wc4gbjRAmhtNAeAq2T3Bdr&#10;Y5lYKyMpsfP3UaHQ4zAzb5jVZrK9uJIPnWMF8ywHQdw43XGr4LD/eC5BhIissXdMCm4UYLN+fFhh&#10;pd3IP3StYysShEOFCkyMQyVlaAxZDJkbiJN3ct5iTNK3UnscE9z28iXPF9Jix2nB4EBvhppzfbEK&#10;qDzu+kXRcBzml6/bu/Sm+PZKPc2m7RJEpCn+h//an1rBK/xeST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GsgwgAAANoAAAAPAAAAAAAAAAAAAAAAAJgCAABkcnMvZG93&#10;bnJldi54bWxQSwUGAAAAAAQABAD1AAAAhwMAAAAA&#10;" filled="f" strokecolor="red">
                    <v:textbox inset="0,0,0,0">
                      <w:txbxContent>
                        <w:p w:rsidR="00CF1578" w:rsidRPr="00CF1578" w:rsidRDefault="00CF1578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CF1578">
                            <w:rPr>
                              <w:color w:val="FF0000"/>
                            </w:rPr>
                            <w:fldChar w:fldCharType="begin"/>
                          </w:r>
                          <w:r w:rsidRPr="00CF1578">
                            <w:rPr>
                              <w:color w:val="FF0000"/>
                            </w:rPr>
                            <w:instrText>PAGE    \* MERGEFORMAT</w:instrText>
                          </w:r>
                          <w:r w:rsidRPr="00CF1578">
                            <w:rPr>
                              <w:color w:val="FF0000"/>
                            </w:rPr>
                            <w:fldChar w:fldCharType="separate"/>
                          </w:r>
                          <w:r w:rsidR="001A2252">
                            <w:rPr>
                              <w:noProof/>
                              <w:color w:val="FF0000"/>
                            </w:rPr>
                            <w:t>1</w:t>
                          </w:r>
                          <w:r w:rsidRPr="00CF1578">
                            <w:rPr>
                              <w:color w:val="FF000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hVMAAAADaAAAADwAAAGRycy9kb3ducmV2LnhtbESPT4vCMBTE74LfITzB&#10;m6YuRaQaRQQXES9b/+Dx0TzbYPNSmqj125uFhT0OM/MbZrHqbC2e1HrjWMFknIAgLpw2XCo4Hbej&#10;GQgfkDXWjknBmzyslv3eAjPtXvxDzzyUIkLYZ6igCqHJpPRFRRb92DXE0bu51mKIsi2lbvEV4baW&#10;X0kylRYNx4UKG9pUVNzzh1VwXpuU0st1f0gKop2W1+/cpEoNB916DiJQF/7Df+2dVjCF3yvxBsjl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2PeFU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q4cEAAADaAAAADwAAAGRycy9kb3ducmV2LnhtbESPzarCMBSE94LvEI5wdzbVhT/VKCLI&#10;Fdz49wCH5thWm5OSRK0+vblwweUwM98w82VravEg5yvLCgZJCoI4t7riQsH5tOlPQPiArLG2TApe&#10;5GG56HbmmGn75AM9jqEQEcI+QwVlCE0mpc9LMugT2xBH72KdwRClK6R2+IxwU8thmo6kwYrjQokN&#10;rUvKb8e7UbDbT/fD34nZvqc3g+46Guv3fafUT69dzUAEasM3/N/eagVj+LsSb4Bc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GurhwQAAANoAAAAPAAAAAAAAAAAAAAAA&#10;AKECAABkcnMvZG93bnJldi54bWxQSwUGAAAAAAQABAD5AAAAjwMAAAAA&#10;" strokecolor="red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0JsAAAADaAAAADwAAAGRycy9kb3ducmV2LnhtbERPTYvCMBC9C/6HMMLeNO0eVqmmRQTB&#10;lUVQu4vHoRnbYjMpTbTdf28OgsfH+15lg2nEgzpXW1YQzyIQxIXVNZcK8vN2ugDhPLLGxjIp+CcH&#10;WToerTDRtucjPU6+FCGEXYIKKu/bREpXVGTQzWxLHLir7Qz6ALtS6g77EG4a+RlFX9JgzaGhwpY2&#10;FRW3090oOPbXMx/yaL7/yX+boox3f/H3RamPybBegvA0+Lf45d5pBWFruBJugEy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2dCbAAAAA2gAAAA8AAAAAAAAAAAAAAAAA&#10;oQIAAGRycy9kb3ducmV2LnhtbFBLBQYAAAAABAAEAPkAAACOAwAAAAA=&#10;" adj="20904" strokecolor="red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86" w:rsidRDefault="000F1986" w:rsidP="0014707F">
      <w:pPr>
        <w:spacing w:after="0" w:line="240" w:lineRule="auto"/>
      </w:pPr>
      <w:r>
        <w:separator/>
      </w:r>
    </w:p>
  </w:footnote>
  <w:footnote w:type="continuationSeparator" w:id="0">
    <w:p w:rsidR="000F1986" w:rsidRDefault="000F1986" w:rsidP="00147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07F" w:rsidRPr="00CF1578" w:rsidRDefault="00CF1578" w:rsidP="0014707F">
    <w:pPr>
      <w:pStyle w:val="Cabealho"/>
      <w:jc w:val="right"/>
      <w:rPr>
        <w:rFonts w:ascii="Arial Black" w:hAnsi="Arial Black"/>
        <w:b/>
        <w:color w:val="FF0000"/>
        <w:sz w:val="32"/>
        <w:szCs w:val="40"/>
      </w:rPr>
    </w:pPr>
    <w:r>
      <w:rPr>
        <w:b/>
        <w:color w:val="FF0000"/>
        <w:sz w:val="40"/>
        <w:szCs w:val="40"/>
      </w:rPr>
      <w:fldChar w:fldCharType="begin"/>
    </w:r>
    <w:r>
      <w:rPr>
        <w:b/>
        <w:color w:val="FF0000"/>
        <w:sz w:val="40"/>
        <w:szCs w:val="40"/>
      </w:rPr>
      <w:instrText xml:space="preserve"> TITLE \* Upper \* MERGEFORMAT </w:instrText>
    </w:r>
    <w:r>
      <w:rPr>
        <w:b/>
        <w:color w:val="FF0000"/>
        <w:sz w:val="40"/>
        <w:szCs w:val="40"/>
      </w:rPr>
      <w:fldChar w:fldCharType="end"/>
    </w: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88C75" wp14:editId="40011B80">
              <wp:simplePos x="0" y="0"/>
              <wp:positionH relativeFrom="column">
                <wp:posOffset>-1102995</wp:posOffset>
              </wp:positionH>
              <wp:positionV relativeFrom="paragraph">
                <wp:posOffset>-266700</wp:posOffset>
              </wp:positionV>
              <wp:extent cx="7632000" cy="45085"/>
              <wp:effectExtent l="0" t="0" r="26670" b="1206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82E967F" id="Retângulo 3" o:spid="_x0000_s1026" style="position:absolute;margin-left:-86.85pt;margin-top:-21pt;width:600.9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" fillcolor="red" strokecolor="red" strokeweight="1pt"/>
          </w:pict>
        </mc:Fallback>
      </mc:AlternateContent>
    </w:r>
    <w:r w:rsidR="00C73C33" w:rsidRPr="00CF1578">
      <w:rPr>
        <w:rFonts w:ascii="Arial Black" w:hAnsi="Arial Black"/>
        <w:b/>
        <w:color w:val="FF0000"/>
        <w:sz w:val="32"/>
        <w:szCs w:val="40"/>
      </w:rPr>
      <w:t xml:space="preserve"> 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begin"/>
    </w:r>
    <w:r w:rsidR="0014707F" w:rsidRPr="00CF1578">
      <w:rPr>
        <w:rFonts w:ascii="Arial Black" w:hAnsi="Arial Black"/>
        <w:b/>
        <w:color w:val="FF0000"/>
        <w:sz w:val="32"/>
        <w:szCs w:val="40"/>
      </w:rPr>
      <w:instrText xml:space="preserve"> SUBJECT  "Documento de Requisitos - ControlSS" \* Upper  \* MERGEFORMAT </w:instrTex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separate"/>
    </w:r>
    <w:r w:rsidR="00C73C33">
      <w:rPr>
        <w:rFonts w:ascii="Arial Black" w:hAnsi="Arial Black"/>
        <w:b/>
        <w:color w:val="FF0000"/>
        <w:sz w:val="32"/>
        <w:szCs w:val="40"/>
      </w:rPr>
      <w:t>DOCUMENTO DE REQUISITOS - CONTROLSS</w:t>
    </w:r>
    <w:r w:rsidR="0014707F" w:rsidRPr="00CF1578">
      <w:rPr>
        <w:rFonts w:ascii="Arial Black" w:hAnsi="Arial Black"/>
        <w:b/>
        <w:color w:val="FF0000"/>
        <w:sz w:val="32"/>
        <w:szCs w:val="40"/>
      </w:rPr>
      <w:fldChar w:fldCharType="end"/>
    </w:r>
  </w:p>
  <w:p w:rsidR="0014707F" w:rsidRPr="0014707F" w:rsidRDefault="00CF1578" w:rsidP="0014707F">
    <w:pPr>
      <w:pStyle w:val="Cabealho"/>
      <w:jc w:val="right"/>
      <w:rPr>
        <w:b/>
        <w:color w:val="FF0000"/>
        <w:sz w:val="40"/>
        <w:szCs w:val="40"/>
      </w:rPr>
    </w:pPr>
    <w:r>
      <w:rPr>
        <w:b/>
        <w:noProof/>
        <w:color w:val="FF0000"/>
        <w:sz w:val="40"/>
        <w:szCs w:val="4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405F2A" wp14:editId="458F9D4F">
              <wp:simplePos x="0" y="0"/>
              <wp:positionH relativeFrom="column">
                <wp:posOffset>-1064895</wp:posOffset>
              </wp:positionH>
              <wp:positionV relativeFrom="paragraph">
                <wp:posOffset>208280</wp:posOffset>
              </wp:positionV>
              <wp:extent cx="7543800" cy="45085"/>
              <wp:effectExtent l="0" t="0" r="19050" b="1206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4508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E86D52" id="Retângulo 2" o:spid="_x0000_s1026" style="position:absolute;margin-left:-83.85pt;margin-top:16.4pt;width:594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" fillcolor="red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05C2"/>
    <w:multiLevelType w:val="hybridMultilevel"/>
    <w:tmpl w:val="22A22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33"/>
    <w:rsid w:val="000F1986"/>
    <w:rsid w:val="0014707F"/>
    <w:rsid w:val="001A2252"/>
    <w:rsid w:val="003B31F0"/>
    <w:rsid w:val="009B7331"/>
    <w:rsid w:val="00C73C33"/>
    <w:rsid w:val="00CF1578"/>
    <w:rsid w:val="00E43B7F"/>
    <w:rsid w:val="00EB24B9"/>
    <w:rsid w:val="00EB4473"/>
    <w:rsid w:val="00EB49C2"/>
    <w:rsid w:val="00F6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254590-AC22-4123-9CF8-3312C3E9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707F"/>
  </w:style>
  <w:style w:type="paragraph" w:styleId="Rodap">
    <w:name w:val="footer"/>
    <w:basedOn w:val="Normal"/>
    <w:link w:val="RodapChar"/>
    <w:uiPriority w:val="99"/>
    <w:unhideWhenUsed/>
    <w:rsid w:val="00147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707F"/>
  </w:style>
  <w:style w:type="character" w:styleId="TextodoEspaoReservado">
    <w:name w:val="Placeholder Text"/>
    <w:basedOn w:val="Fontepargpadro"/>
    <w:uiPriority w:val="99"/>
    <w:semiHidden/>
    <w:rsid w:val="0014707F"/>
    <w:rPr>
      <w:color w:val="808080"/>
    </w:rPr>
  </w:style>
  <w:style w:type="table" w:styleId="Tabelacomgrade">
    <w:name w:val="Table Grid"/>
    <w:basedOn w:val="Tabelanormal"/>
    <w:uiPriority w:val="39"/>
    <w:rsid w:val="00EB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49C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B4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i\Documents\Modelos%20Personalizados%20do%20Office\Documento%20de%20Requisit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Requisitos.dotx</Template>
  <TotalTime>4</TotalTime>
  <Pages>2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Requisitos - ControlSS</dc:subject>
  <dc:creator>Giovani Stefani</dc:creator>
  <cp:keywords/>
  <dc:description/>
  <cp:lastModifiedBy>Giovani Stefani</cp:lastModifiedBy>
  <cp:revision>2</cp:revision>
  <dcterms:created xsi:type="dcterms:W3CDTF">2015-09-17T19:30:00Z</dcterms:created>
  <dcterms:modified xsi:type="dcterms:W3CDTF">2015-09-17T19:34:00Z</dcterms:modified>
</cp:coreProperties>
</file>