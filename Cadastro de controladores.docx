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BD" w:rsidRDefault="00F649BD"/>
    <w:p w:rsidR="00E43B7F" w:rsidRPr="00E43B7F" w:rsidRDefault="00E43B7F">
      <w:pPr>
        <w:rPr>
          <w:b/>
        </w:rPr>
      </w:pPr>
      <w:r>
        <w:rPr>
          <w:b/>
        </w:rPr>
        <w:t xml:space="preserve">Informações do Documento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2970"/>
      </w:tblGrid>
      <w:tr w:rsidR="00EB4473" w:rsidTr="00EB4473">
        <w:tc>
          <w:tcPr>
            <w:tcW w:w="1413" w:type="dxa"/>
          </w:tcPr>
          <w:p w:rsidR="00EB4473" w:rsidRPr="00EB4473" w:rsidRDefault="00EB4473">
            <w:pPr>
              <w:rPr>
                <w:b/>
              </w:rPr>
            </w:pPr>
            <w:r>
              <w:rPr>
                <w:b/>
              </w:rPr>
              <w:t xml:space="preserve">Código </w:t>
            </w:r>
          </w:p>
        </w:tc>
        <w:tc>
          <w:tcPr>
            <w:tcW w:w="4111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Nome do Documento</w:t>
            </w:r>
          </w:p>
        </w:tc>
        <w:tc>
          <w:tcPr>
            <w:tcW w:w="2970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Analista</w:t>
            </w:r>
          </w:p>
        </w:tc>
      </w:tr>
      <w:tr w:rsidR="00EB4473" w:rsidTr="00E43B7F">
        <w:tc>
          <w:tcPr>
            <w:tcW w:w="1413" w:type="dxa"/>
            <w:vAlign w:val="center"/>
          </w:tcPr>
          <w:p w:rsidR="00EB4473" w:rsidRPr="00EB4473" w:rsidRDefault="003A5C7D" w:rsidP="00E43B7F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R002</w:t>
            </w:r>
          </w:p>
        </w:tc>
        <w:tc>
          <w:tcPr>
            <w:tcW w:w="4111" w:type="dxa"/>
          </w:tcPr>
          <w:p w:rsidR="00EB4473" w:rsidRPr="00EB4473" w:rsidRDefault="00E43B7F">
            <w:pPr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Cadastro de Controladores</w:t>
            </w:r>
          </w:p>
        </w:tc>
        <w:tc>
          <w:tcPr>
            <w:tcW w:w="2970" w:type="dxa"/>
            <w:vAlign w:val="center"/>
          </w:tcPr>
          <w:p w:rsidR="00EB4473" w:rsidRPr="00EB4473" w:rsidRDefault="00EB4473" w:rsidP="00EB4473">
            <w:pPr>
              <w:jc w:val="center"/>
              <w:rPr>
                <w:b/>
              </w:rPr>
            </w:pPr>
            <w:r w:rsidRPr="00EB4473">
              <w:rPr>
                <w:b/>
              </w:rPr>
              <w:t>Giovani Stefani</w:t>
            </w:r>
          </w:p>
        </w:tc>
      </w:tr>
    </w:tbl>
    <w:p w:rsidR="00CF1578" w:rsidRDefault="00CF1578"/>
    <w:p w:rsidR="00E43B7F" w:rsidRPr="00E43B7F" w:rsidRDefault="00E43B7F">
      <w:pPr>
        <w:rPr>
          <w:b/>
        </w:rPr>
      </w:pPr>
      <w:r w:rsidRPr="00E43B7F">
        <w:rPr>
          <w:b/>
        </w:rPr>
        <w:t>Alterações no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1559"/>
        <w:gridCol w:w="1553"/>
      </w:tblGrid>
      <w:tr w:rsidR="00E43B7F" w:rsidTr="00E43B7F">
        <w:tc>
          <w:tcPr>
            <w:tcW w:w="5382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Descrição</w:t>
            </w:r>
          </w:p>
        </w:tc>
        <w:tc>
          <w:tcPr>
            <w:tcW w:w="1559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Data</w:t>
            </w:r>
          </w:p>
        </w:tc>
        <w:tc>
          <w:tcPr>
            <w:tcW w:w="1553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Analista</w:t>
            </w:r>
          </w:p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</w:tbl>
    <w:p w:rsidR="00EB4473" w:rsidRDefault="00EB4473"/>
    <w:p w:rsidR="00EB4473" w:rsidRDefault="00EB4473"/>
    <w:p w:rsidR="00EB4473" w:rsidRDefault="00EB4473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Pr="00EB49C2" w:rsidRDefault="00EB49C2" w:rsidP="00EB49C2">
      <w:pPr>
        <w:pStyle w:val="PargrafodaLista"/>
        <w:numPr>
          <w:ilvl w:val="0"/>
          <w:numId w:val="1"/>
        </w:numPr>
        <w:rPr>
          <w:rStyle w:val="Forte"/>
          <w:b w:val="0"/>
          <w:bCs w:val="0"/>
        </w:rPr>
      </w:pPr>
      <w:r>
        <w:rPr>
          <w:rStyle w:val="Forte"/>
        </w:rPr>
        <w:t>Cadastro de controladores</w:t>
      </w:r>
    </w:p>
    <w:p w:rsidR="00EB49C2" w:rsidRDefault="00EB49C2" w:rsidP="00EB49C2">
      <w:pPr>
        <w:jc w:val="both"/>
      </w:pPr>
      <w:r>
        <w:t xml:space="preserve">   A funcionalidade </w:t>
      </w:r>
      <w:r>
        <w:rPr>
          <w:b/>
        </w:rPr>
        <w:t>cadastro de controladores</w:t>
      </w:r>
      <w:r>
        <w:t xml:space="preserve"> consiste em uma tela de cadastro onde serão </w:t>
      </w:r>
      <w:r w:rsidR="003A5C7D">
        <w:t xml:space="preserve">cadastrados os modelos de controladores, vincula-los a uma marca e </w:t>
      </w:r>
      <w:r w:rsidR="002033E3">
        <w:t xml:space="preserve">ao </w:t>
      </w:r>
      <w:r w:rsidR="003A5C7D">
        <w:t>cadastr</w:t>
      </w:r>
      <w:r w:rsidR="00A72041">
        <w:t>o</w:t>
      </w:r>
      <w:r w:rsidR="003A5C7D">
        <w:t xml:space="preserve"> </w:t>
      </w:r>
      <w:r w:rsidR="002033E3">
        <w:t>d</w:t>
      </w:r>
      <w:r w:rsidR="003A5C7D">
        <w:t>as funcionalidades de seus endereços de memória</w:t>
      </w:r>
      <w:r w:rsidR="00E24528">
        <w:t>.</w:t>
      </w:r>
    </w:p>
    <w:p w:rsidR="00E24528" w:rsidRDefault="00E24528" w:rsidP="00E24528">
      <w:pPr>
        <w:jc w:val="both"/>
      </w:pPr>
    </w:p>
    <w:p w:rsidR="00E24528" w:rsidRPr="00E24528" w:rsidRDefault="00E24528" w:rsidP="00E24528">
      <w:pPr>
        <w:pStyle w:val="PargrafodaLista"/>
        <w:numPr>
          <w:ilvl w:val="0"/>
          <w:numId w:val="1"/>
        </w:numPr>
        <w:jc w:val="both"/>
        <w:rPr>
          <w:b/>
        </w:rPr>
      </w:pPr>
      <w:r w:rsidRPr="00E24528">
        <w:rPr>
          <w:b/>
        </w:rPr>
        <w:t>Estrutura de banco de dados</w:t>
      </w:r>
    </w:p>
    <w:p w:rsidR="00E24528" w:rsidRPr="0022149A" w:rsidRDefault="00E24528" w:rsidP="00E24528">
      <w:pPr>
        <w:jc w:val="both"/>
      </w:pPr>
      <w:r>
        <w:t xml:space="preserve">Tabela </w:t>
      </w:r>
      <w:r w:rsidRPr="00E24528">
        <w:t>controlador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4528" w:rsidRPr="0022149A" w:rsidTr="00307D2C">
        <w:tc>
          <w:tcPr>
            <w:tcW w:w="4247" w:type="dxa"/>
          </w:tcPr>
          <w:p w:rsidR="00E24528" w:rsidRPr="0022149A" w:rsidRDefault="00E24528" w:rsidP="00307D2C">
            <w:pPr>
              <w:jc w:val="both"/>
              <w:rPr>
                <w:b/>
              </w:rPr>
            </w:pPr>
            <w:r w:rsidRPr="0022149A">
              <w:rPr>
                <w:b/>
              </w:rPr>
              <w:t>Campo</w:t>
            </w:r>
          </w:p>
        </w:tc>
        <w:tc>
          <w:tcPr>
            <w:tcW w:w="4247" w:type="dxa"/>
          </w:tcPr>
          <w:p w:rsidR="00E24528" w:rsidRPr="0022149A" w:rsidRDefault="00E24528" w:rsidP="00307D2C">
            <w:pPr>
              <w:jc w:val="both"/>
              <w:rPr>
                <w:b/>
              </w:rPr>
            </w:pPr>
            <w:r w:rsidRPr="0022149A">
              <w:rPr>
                <w:b/>
              </w:rPr>
              <w:t>Tipo</w:t>
            </w:r>
          </w:p>
        </w:tc>
      </w:tr>
      <w:tr w:rsidR="00E24528" w:rsidTr="00307D2C">
        <w:tc>
          <w:tcPr>
            <w:tcW w:w="4247" w:type="dxa"/>
          </w:tcPr>
          <w:p w:rsidR="00E24528" w:rsidRDefault="00E24528" w:rsidP="00307D2C">
            <w:pPr>
              <w:jc w:val="both"/>
            </w:pPr>
            <w:r>
              <w:t>controlador</w:t>
            </w:r>
            <w:r>
              <w:t>Id (pk)</w:t>
            </w:r>
          </w:p>
        </w:tc>
        <w:tc>
          <w:tcPr>
            <w:tcW w:w="4247" w:type="dxa"/>
          </w:tcPr>
          <w:p w:rsidR="00E24528" w:rsidRDefault="00E24528" w:rsidP="00307D2C">
            <w:pPr>
              <w:jc w:val="both"/>
            </w:pPr>
            <w:r>
              <w:t>Integer</w:t>
            </w:r>
          </w:p>
        </w:tc>
      </w:tr>
      <w:tr w:rsidR="00E24528" w:rsidTr="00307D2C">
        <w:tc>
          <w:tcPr>
            <w:tcW w:w="4247" w:type="dxa"/>
          </w:tcPr>
          <w:p w:rsidR="00E24528" w:rsidRDefault="00E24528" w:rsidP="00307D2C">
            <w:pPr>
              <w:jc w:val="both"/>
            </w:pPr>
            <w:r>
              <w:t>controladorMarcaId (fk)</w:t>
            </w:r>
          </w:p>
        </w:tc>
        <w:tc>
          <w:tcPr>
            <w:tcW w:w="4247" w:type="dxa"/>
          </w:tcPr>
          <w:p w:rsidR="00E24528" w:rsidRDefault="00E24528" w:rsidP="00307D2C">
            <w:pPr>
              <w:jc w:val="both"/>
            </w:pPr>
            <w:r>
              <w:t>Integer</w:t>
            </w:r>
          </w:p>
        </w:tc>
      </w:tr>
      <w:tr w:rsidR="00E24528" w:rsidTr="00307D2C">
        <w:tc>
          <w:tcPr>
            <w:tcW w:w="4247" w:type="dxa"/>
          </w:tcPr>
          <w:p w:rsidR="00E24528" w:rsidRDefault="00E24528" w:rsidP="00307D2C">
            <w:pPr>
              <w:jc w:val="both"/>
            </w:pPr>
            <w:r>
              <w:t>controladorNome</w:t>
            </w:r>
          </w:p>
        </w:tc>
        <w:tc>
          <w:tcPr>
            <w:tcW w:w="4247" w:type="dxa"/>
          </w:tcPr>
          <w:p w:rsidR="00E24528" w:rsidRDefault="00E24528" w:rsidP="00307D2C">
            <w:pPr>
              <w:jc w:val="both"/>
            </w:pPr>
            <w:r>
              <w:t>Nvarchar(5</w:t>
            </w:r>
            <w:r>
              <w:t>0)</w:t>
            </w:r>
          </w:p>
        </w:tc>
      </w:tr>
      <w:tr w:rsidR="00E24528" w:rsidTr="00307D2C">
        <w:tc>
          <w:tcPr>
            <w:tcW w:w="4247" w:type="dxa"/>
          </w:tcPr>
          <w:p w:rsidR="00E24528" w:rsidRDefault="00E24528" w:rsidP="00307D2C">
            <w:pPr>
              <w:jc w:val="both"/>
            </w:pPr>
            <w:r>
              <w:t>situacao</w:t>
            </w:r>
          </w:p>
        </w:tc>
        <w:tc>
          <w:tcPr>
            <w:tcW w:w="4247" w:type="dxa"/>
          </w:tcPr>
          <w:p w:rsidR="00E24528" w:rsidRDefault="00E24528" w:rsidP="00307D2C">
            <w:pPr>
              <w:jc w:val="both"/>
            </w:pPr>
            <w:r>
              <w:t>char(1)</w:t>
            </w:r>
          </w:p>
        </w:tc>
      </w:tr>
      <w:tr w:rsidR="00E24528" w:rsidTr="00307D2C">
        <w:tc>
          <w:tcPr>
            <w:tcW w:w="4247" w:type="dxa"/>
          </w:tcPr>
          <w:p w:rsidR="00E24528" w:rsidRDefault="004C320E" w:rsidP="00307D2C">
            <w:pPr>
              <w:jc w:val="both"/>
            </w:pPr>
            <w:r>
              <w:t>v</w:t>
            </w:r>
            <w:bookmarkStart w:id="0" w:name="_GoBack"/>
            <w:bookmarkEnd w:id="0"/>
            <w:r w:rsidR="00E24528">
              <w:t>ersion</w:t>
            </w:r>
          </w:p>
        </w:tc>
        <w:tc>
          <w:tcPr>
            <w:tcW w:w="4247" w:type="dxa"/>
          </w:tcPr>
          <w:p w:rsidR="00E24528" w:rsidRDefault="00E24528" w:rsidP="00307D2C">
            <w:pPr>
              <w:jc w:val="both"/>
            </w:pPr>
            <w:r>
              <w:t xml:space="preserve">Integer </w:t>
            </w:r>
          </w:p>
        </w:tc>
      </w:tr>
    </w:tbl>
    <w:p w:rsidR="00E24528" w:rsidRDefault="00E24528" w:rsidP="00E24528">
      <w:pPr>
        <w:jc w:val="both"/>
      </w:pPr>
    </w:p>
    <w:p w:rsidR="00E24528" w:rsidRDefault="00E24528" w:rsidP="00EB49C2">
      <w:pPr>
        <w:jc w:val="both"/>
      </w:pPr>
    </w:p>
    <w:p w:rsidR="00EB49C2" w:rsidRDefault="00EB49C2" w:rsidP="00EB49C2">
      <w:pPr>
        <w:jc w:val="both"/>
      </w:pPr>
    </w:p>
    <w:p w:rsidR="00EB49C2" w:rsidRPr="00EB49C2" w:rsidRDefault="00EB49C2" w:rsidP="00EB49C2">
      <w:pPr>
        <w:jc w:val="both"/>
      </w:pPr>
    </w:p>
    <w:p w:rsidR="00EB49C2" w:rsidRDefault="00EB49C2" w:rsidP="00EB49C2">
      <w:r>
        <w:t xml:space="preserve">   </w:t>
      </w:r>
    </w:p>
    <w:sectPr w:rsidR="00EB49C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27F" w:rsidRDefault="00BA527F" w:rsidP="0014707F">
      <w:pPr>
        <w:spacing w:after="0" w:line="240" w:lineRule="auto"/>
      </w:pPr>
      <w:r>
        <w:separator/>
      </w:r>
    </w:p>
  </w:endnote>
  <w:endnote w:type="continuationSeparator" w:id="0">
    <w:p w:rsidR="00BA527F" w:rsidRDefault="00BA527F" w:rsidP="001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362606"/>
      <w:docPartObj>
        <w:docPartGallery w:val="Page Numbers (Bottom of Page)"/>
        <w:docPartUnique/>
      </w:docPartObj>
    </w:sdtPr>
    <w:sdtEndPr/>
    <w:sdtContent>
      <w:p w:rsidR="0014707F" w:rsidRDefault="00CF157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1905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F1578" w:rsidRPr="00CF1578" w:rsidRDefault="00CF1578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CF1578">
                                  <w:rPr>
                                    <w:color w:val="FF0000"/>
                                  </w:rPr>
                                  <w:fldChar w:fldCharType="begin"/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instrText>PAGE    \* MERGEFORMAT</w:instrTex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separate"/>
                                </w:r>
                                <w:r w:rsidR="004C320E">
                                  <w:rPr>
                                    <w:noProof/>
                                    <w:color w:val="FF0000"/>
                                  </w:rPr>
                                  <w:t>1</w: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E6CNPPEDAABeDQAADgAAAAAAAAAAAAAAAAAuAgAAZHJzL2Uyb0Rv&#10;Yy54bWxQSwECLQAUAAYACAAAACEA8C245NsAAAAFAQAADwAAAAAAAAAAAAAAAABLBgAAZHJzL2Rv&#10;d25yZXYueG1sUEsFBgAAAAAEAAQA8wAAAFM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xrIMIA&#10;AADaAAAADwAAAGRycy9kb3ducmV2LnhtbESPwWrDMBBE74X+g9hAb7Wc4gbjRAmhtNAeAq2T3Bdr&#10;Y5lYKyMpsfP3UaHQ4zAzb5jVZrK9uJIPnWMF8ywHQdw43XGr4LD/eC5BhIissXdMCm4UYLN+fFhh&#10;pd3IP3StYysShEOFCkyMQyVlaAxZDJkbiJN3ct5iTNK3UnscE9z28iXPF9Jix2nB4EBvhppzfbEK&#10;qDzu+kXRcBzml6/bu/Sm+PZKPc2m7RJEpCn+h//an1rBK/xeST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GsgwgAAANoAAAAPAAAAAAAAAAAAAAAAAJgCAABkcnMvZG93&#10;bnJldi54bWxQSwUGAAAAAAQABAD1AAAAhwMAAAAA&#10;" filled="f" strokecolor="red">
                    <v:textbox inset="0,0,0,0">
                      <w:txbxContent>
                        <w:p w:rsidR="00CF1578" w:rsidRPr="00CF1578" w:rsidRDefault="00CF1578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CF1578">
                            <w:rPr>
                              <w:color w:val="FF0000"/>
                            </w:rPr>
                            <w:fldChar w:fldCharType="begin"/>
                          </w:r>
                          <w:r w:rsidRPr="00CF1578">
                            <w:rPr>
                              <w:color w:val="FF0000"/>
                            </w:rPr>
                            <w:instrText>PAGE    \* MERGEFORMAT</w:instrText>
                          </w:r>
                          <w:r w:rsidRPr="00CF1578">
                            <w:rPr>
                              <w:color w:val="FF0000"/>
                            </w:rPr>
                            <w:fldChar w:fldCharType="separate"/>
                          </w:r>
                          <w:r w:rsidR="004C320E">
                            <w:rPr>
                              <w:noProof/>
                              <w:color w:val="FF0000"/>
                            </w:rPr>
                            <w:t>1</w:t>
                          </w:r>
                          <w:r w:rsidRPr="00CF1578">
                            <w:rPr>
                              <w:color w:val="FF000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rq4cEAAADaAAAADwAAAGRycy9kb3ducmV2LnhtbESPzarCMBSE94LvEI5wdzbVhT/VKCLI&#10;Fdz49wCH5thWm5OSRK0+vblwweUwM98w82VravEg5yvLCgZJCoI4t7riQsH5tOlPQPiArLG2TApe&#10;5GG56HbmmGn75AM9jqEQEcI+QwVlCE0mpc9LMugT2xBH72KdwRClK6R2+IxwU8thmo6kwYrjQokN&#10;rUvKb8e7UbDbT/fD34nZvqc3g+46Guv3fafUT69dzUAEasM3/N/eagVj+LsSb4Bc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GurhwQAAANoAAAAPAAAAAAAAAAAAAAAA&#10;AKECAABkcnMvZG93bnJldi54bWxQSwUGAAAAAAQABAD5AAAAjwMAAAAA&#10;" strokecolor="red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Z0JsAAAADaAAAADwAAAGRycy9kb3ducmV2LnhtbERPTYvCMBC9C/6HMMLeNO0eVqmmRQTB&#10;lUVQu4vHoRnbYjMpTbTdf28OgsfH+15lg2nEgzpXW1YQzyIQxIXVNZcK8vN2ugDhPLLGxjIp+CcH&#10;WToerTDRtucjPU6+FCGEXYIKKu/bREpXVGTQzWxLHLir7Qz6ALtS6g77EG4a+RlFX9JgzaGhwpY2&#10;FRW3090oOPbXMx/yaL7/yX+boox3f/H3RamPybBegvA0+Lf45d5pBWFruBJugE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2dCbAAAAA2gAAAA8AAAAAAAAAAAAAAAAA&#10;oQIAAGRycy9kb3ducmV2LnhtbFBLBQYAAAAABAAEAPkAAACOAwAAAAA=&#10;" adj="20904" strokecolor="red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27F" w:rsidRDefault="00BA527F" w:rsidP="0014707F">
      <w:pPr>
        <w:spacing w:after="0" w:line="240" w:lineRule="auto"/>
      </w:pPr>
      <w:r>
        <w:separator/>
      </w:r>
    </w:p>
  </w:footnote>
  <w:footnote w:type="continuationSeparator" w:id="0">
    <w:p w:rsidR="00BA527F" w:rsidRDefault="00BA527F" w:rsidP="0014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07F" w:rsidRPr="00CF1578" w:rsidRDefault="00CF1578" w:rsidP="0014707F">
    <w:pPr>
      <w:pStyle w:val="Cabealho"/>
      <w:jc w:val="right"/>
      <w:rPr>
        <w:rFonts w:ascii="Arial Black" w:hAnsi="Arial Black"/>
        <w:b/>
        <w:color w:val="FF0000"/>
        <w:sz w:val="32"/>
        <w:szCs w:val="40"/>
      </w:rPr>
    </w:pPr>
    <w:r>
      <w:rPr>
        <w:b/>
        <w:color w:val="FF0000"/>
        <w:sz w:val="40"/>
        <w:szCs w:val="40"/>
      </w:rPr>
      <w:fldChar w:fldCharType="begin"/>
    </w:r>
    <w:r>
      <w:rPr>
        <w:b/>
        <w:color w:val="FF0000"/>
        <w:sz w:val="40"/>
        <w:szCs w:val="40"/>
      </w:rPr>
      <w:instrText xml:space="preserve"> TITLE \* Upper \* MERGEFORMAT </w:instrText>
    </w:r>
    <w:r>
      <w:rPr>
        <w:b/>
        <w:color w:val="FF0000"/>
        <w:sz w:val="40"/>
        <w:szCs w:val="40"/>
      </w:rPr>
      <w:fldChar w:fldCharType="end"/>
    </w: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088C75" wp14:editId="40011B80">
              <wp:simplePos x="0" y="0"/>
              <wp:positionH relativeFrom="column">
                <wp:posOffset>-1102995</wp:posOffset>
              </wp:positionH>
              <wp:positionV relativeFrom="paragraph">
                <wp:posOffset>-266700</wp:posOffset>
              </wp:positionV>
              <wp:extent cx="7632000" cy="45085"/>
              <wp:effectExtent l="0" t="0" r="26670" b="12065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FBE5431" id="Retângulo 3" o:spid="_x0000_s1026" style="position:absolute;margin-left:-86.85pt;margin-top:-21pt;width:600.95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" fillcolor="red" strokecolor="red" strokeweight="1pt"/>
          </w:pict>
        </mc:Fallback>
      </mc:AlternateContent>
    </w:r>
    <w:r w:rsidR="0014707F" w:rsidRPr="0014707F">
      <w:rPr>
        <w:b/>
        <w:color w:val="FF0000"/>
        <w:sz w:val="40"/>
        <w:szCs w:val="40"/>
      </w:rPr>
      <w:fldChar w:fldCharType="begin"/>
    </w:r>
    <w:r w:rsidR="0014707F" w:rsidRPr="0014707F">
      <w:rPr>
        <w:b/>
        <w:color w:val="FF0000"/>
        <w:sz w:val="40"/>
        <w:szCs w:val="40"/>
      </w:rPr>
      <w:instrText xml:space="preserve"> SUBJECT  \* Upper  \* MERGEFORMAT </w:instrText>
    </w:r>
    <w:r w:rsidR="0014707F" w:rsidRPr="0014707F">
      <w:rPr>
        <w:b/>
        <w:color w:val="FF0000"/>
        <w:sz w:val="40"/>
        <w:szCs w:val="40"/>
      </w:rPr>
      <w:fldChar w:fldCharType="separate"/>
    </w:r>
    <w:r w:rsidR="003A5C7D">
      <w:rPr>
        <w:b/>
        <w:color w:val="FF0000"/>
        <w:sz w:val="40"/>
        <w:szCs w:val="40"/>
      </w:rPr>
      <w:t>DOCUMENTO DE REQUISITOS - CONTROLSS</w:t>
    </w:r>
    <w:r w:rsidR="0014707F" w:rsidRPr="0014707F">
      <w:rPr>
        <w:b/>
        <w:color w:val="FF0000"/>
        <w:sz w:val="40"/>
        <w:szCs w:val="40"/>
      </w:rPr>
      <w:fldChar w:fldCharType="end"/>
    </w:r>
    <w:r w:rsidR="0014707F" w:rsidRPr="00CF1578">
      <w:rPr>
        <w:rFonts w:ascii="Arial Black" w:hAnsi="Arial Black"/>
        <w:b/>
        <w:color w:val="FF0000"/>
        <w:sz w:val="32"/>
        <w:szCs w:val="40"/>
      </w:rPr>
      <w:fldChar w:fldCharType="begin"/>
    </w:r>
    <w:r w:rsidR="0014707F" w:rsidRPr="00CF1578">
      <w:rPr>
        <w:rFonts w:ascii="Arial Black" w:hAnsi="Arial Black"/>
        <w:b/>
        <w:color w:val="FF0000"/>
        <w:sz w:val="32"/>
        <w:szCs w:val="40"/>
      </w:rPr>
      <w:instrText xml:space="preserve"> SUBJECT  "Documento de Requisitos - ControlSS" \* Upper  \* MERGEFORMAT </w:instrText>
    </w:r>
    <w:r w:rsidR="0014707F" w:rsidRPr="00CF1578">
      <w:rPr>
        <w:rFonts w:ascii="Arial Black" w:hAnsi="Arial Black"/>
        <w:b/>
        <w:color w:val="FF0000"/>
        <w:sz w:val="32"/>
        <w:szCs w:val="40"/>
      </w:rPr>
      <w:fldChar w:fldCharType="separate"/>
    </w:r>
    <w:r w:rsidR="003A5C7D">
      <w:rPr>
        <w:rFonts w:ascii="Arial Black" w:hAnsi="Arial Black"/>
        <w:b/>
        <w:color w:val="FF0000"/>
        <w:sz w:val="32"/>
        <w:szCs w:val="40"/>
      </w:rPr>
      <w:t>DOCUMENTO DE REQUISITOS - CONTROLSS</w:t>
    </w:r>
    <w:r w:rsidR="0014707F" w:rsidRPr="00CF1578">
      <w:rPr>
        <w:rFonts w:ascii="Arial Black" w:hAnsi="Arial Black"/>
        <w:b/>
        <w:color w:val="FF0000"/>
        <w:sz w:val="32"/>
        <w:szCs w:val="40"/>
      </w:rPr>
      <w:fldChar w:fldCharType="end"/>
    </w:r>
  </w:p>
  <w:p w:rsidR="0014707F" w:rsidRPr="0014707F" w:rsidRDefault="00CF1578" w:rsidP="0014707F">
    <w:pPr>
      <w:pStyle w:val="Cabealho"/>
      <w:jc w:val="right"/>
      <w:rPr>
        <w:b/>
        <w:color w:val="FF0000"/>
        <w:sz w:val="40"/>
        <w:szCs w:val="40"/>
      </w:rPr>
    </w:pP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405F2A" wp14:editId="458F9D4F">
              <wp:simplePos x="0" y="0"/>
              <wp:positionH relativeFrom="column">
                <wp:posOffset>-1064895</wp:posOffset>
              </wp:positionH>
              <wp:positionV relativeFrom="paragraph">
                <wp:posOffset>208280</wp:posOffset>
              </wp:positionV>
              <wp:extent cx="7543800" cy="45085"/>
              <wp:effectExtent l="0" t="0" r="19050" b="1206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7F7F7A" id="Retângulo 2" o:spid="_x0000_s1026" style="position:absolute;margin-left:-83.85pt;margin-top:16.4pt;width:594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" fillcolor="red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50802"/>
    <w:multiLevelType w:val="hybridMultilevel"/>
    <w:tmpl w:val="22A22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105C2"/>
    <w:multiLevelType w:val="hybridMultilevel"/>
    <w:tmpl w:val="22A22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7D"/>
    <w:rsid w:val="0014707F"/>
    <w:rsid w:val="002033E3"/>
    <w:rsid w:val="003A5C7D"/>
    <w:rsid w:val="003B31F0"/>
    <w:rsid w:val="004C320E"/>
    <w:rsid w:val="009B7331"/>
    <w:rsid w:val="00A72041"/>
    <w:rsid w:val="00A92AFC"/>
    <w:rsid w:val="00BA527F"/>
    <w:rsid w:val="00CF1578"/>
    <w:rsid w:val="00E24528"/>
    <w:rsid w:val="00E43B7F"/>
    <w:rsid w:val="00EB24B9"/>
    <w:rsid w:val="00EB4473"/>
    <w:rsid w:val="00EB49C2"/>
    <w:rsid w:val="00F6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5A7673-BE0C-4AED-BFD4-2E447FA4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07F"/>
  </w:style>
  <w:style w:type="paragraph" w:styleId="Rodap">
    <w:name w:val="footer"/>
    <w:basedOn w:val="Normal"/>
    <w:link w:val="Rodap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07F"/>
  </w:style>
  <w:style w:type="character" w:styleId="TextodoEspaoReservado">
    <w:name w:val="Placeholder Text"/>
    <w:basedOn w:val="Fontepargpadro"/>
    <w:uiPriority w:val="99"/>
    <w:semiHidden/>
    <w:rsid w:val="0014707F"/>
    <w:rPr>
      <w:color w:val="808080"/>
    </w:rPr>
  </w:style>
  <w:style w:type="table" w:styleId="Tabelacomgrade">
    <w:name w:val="Table Grid"/>
    <w:basedOn w:val="Tabelanormal"/>
    <w:uiPriority w:val="39"/>
    <w:rsid w:val="00EB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49C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B4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i\Documents\Modelos%20Personalizados%20do%20Office\Documento%20de%20Requisit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de Requisitos.dotx</Template>
  <TotalTime>11</TotalTime>
  <Pages>2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Requisitos - ControlSS</dc:subject>
  <dc:creator>Giovani Stefani</dc:creator>
  <cp:keywords/>
  <dc:description/>
  <cp:lastModifiedBy>Giovani Stefani</cp:lastModifiedBy>
  <cp:revision>5</cp:revision>
  <dcterms:created xsi:type="dcterms:W3CDTF">2015-09-15T00:12:00Z</dcterms:created>
  <dcterms:modified xsi:type="dcterms:W3CDTF">2015-09-17T18:34:00Z</dcterms:modified>
</cp:coreProperties>
</file>