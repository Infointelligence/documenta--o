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BD" w:rsidRDefault="00F649BD"/>
    <w:p w:rsidR="00E43B7F" w:rsidRPr="00E43B7F" w:rsidRDefault="00E43B7F">
      <w:pPr>
        <w:rPr>
          <w:b/>
        </w:rPr>
      </w:pPr>
      <w:r>
        <w:rPr>
          <w:b/>
        </w:rPr>
        <w:t xml:space="preserve">Informações do Documento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2970"/>
      </w:tblGrid>
      <w:tr w:rsidR="00EB4473" w:rsidTr="00EB4473">
        <w:tc>
          <w:tcPr>
            <w:tcW w:w="1413" w:type="dxa"/>
          </w:tcPr>
          <w:p w:rsidR="00EB4473" w:rsidRPr="00EB4473" w:rsidRDefault="00EB4473">
            <w:pPr>
              <w:rPr>
                <w:b/>
              </w:rPr>
            </w:pPr>
            <w:r>
              <w:rPr>
                <w:b/>
              </w:rPr>
              <w:t xml:space="preserve">Código </w:t>
            </w:r>
          </w:p>
        </w:tc>
        <w:tc>
          <w:tcPr>
            <w:tcW w:w="4111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Nome do Documento</w:t>
            </w:r>
          </w:p>
        </w:tc>
        <w:tc>
          <w:tcPr>
            <w:tcW w:w="2970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Analista</w:t>
            </w:r>
          </w:p>
        </w:tc>
      </w:tr>
      <w:tr w:rsidR="00EB4473" w:rsidTr="00E43B7F">
        <w:tc>
          <w:tcPr>
            <w:tcW w:w="1413" w:type="dxa"/>
            <w:vAlign w:val="center"/>
          </w:tcPr>
          <w:p w:rsidR="00EB4473" w:rsidRPr="00EB4473" w:rsidRDefault="006D41C7" w:rsidP="00E43B7F">
            <w:pPr>
              <w:jc w:val="center"/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P001</w:t>
            </w:r>
          </w:p>
        </w:tc>
        <w:tc>
          <w:tcPr>
            <w:tcW w:w="4111" w:type="dxa"/>
          </w:tcPr>
          <w:p w:rsidR="00EB4473" w:rsidRPr="00EB4473" w:rsidRDefault="006D41C7">
            <w:pPr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Padrões de Banco de Dados</w:t>
            </w:r>
          </w:p>
        </w:tc>
        <w:tc>
          <w:tcPr>
            <w:tcW w:w="2970" w:type="dxa"/>
            <w:vAlign w:val="center"/>
          </w:tcPr>
          <w:p w:rsidR="00EB4473" w:rsidRPr="00EB4473" w:rsidRDefault="00EB4473" w:rsidP="00EB4473">
            <w:pPr>
              <w:jc w:val="center"/>
              <w:rPr>
                <w:b/>
              </w:rPr>
            </w:pPr>
            <w:r w:rsidRPr="00EB4473">
              <w:rPr>
                <w:b/>
              </w:rPr>
              <w:t>Giovani Stefani</w:t>
            </w:r>
          </w:p>
        </w:tc>
      </w:tr>
    </w:tbl>
    <w:p w:rsidR="00CF1578" w:rsidRDefault="00CF1578"/>
    <w:p w:rsidR="00E43B7F" w:rsidRPr="00E43B7F" w:rsidRDefault="00E43B7F">
      <w:pPr>
        <w:rPr>
          <w:b/>
        </w:rPr>
      </w:pPr>
      <w:r w:rsidRPr="00E43B7F">
        <w:rPr>
          <w:b/>
        </w:rPr>
        <w:t>Alterações no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1559"/>
        <w:gridCol w:w="1553"/>
      </w:tblGrid>
      <w:tr w:rsidR="00E43B7F" w:rsidTr="00E43B7F">
        <w:tc>
          <w:tcPr>
            <w:tcW w:w="5382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Descrição</w:t>
            </w:r>
          </w:p>
        </w:tc>
        <w:tc>
          <w:tcPr>
            <w:tcW w:w="1559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Data</w:t>
            </w:r>
          </w:p>
        </w:tc>
        <w:tc>
          <w:tcPr>
            <w:tcW w:w="1553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Analista</w:t>
            </w:r>
          </w:p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</w:tbl>
    <w:p w:rsidR="00EB4473" w:rsidRDefault="00EB4473"/>
    <w:p w:rsidR="00EB4473" w:rsidRDefault="00EB4473"/>
    <w:p w:rsidR="00EB4473" w:rsidRDefault="00EB4473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Pr="006D41C7" w:rsidRDefault="006D41C7" w:rsidP="006D41C7">
      <w:pPr>
        <w:pStyle w:val="PargrafodaLista"/>
        <w:numPr>
          <w:ilvl w:val="0"/>
          <w:numId w:val="1"/>
        </w:numPr>
        <w:rPr>
          <w:rStyle w:val="Forte"/>
          <w:b w:val="0"/>
          <w:bCs w:val="0"/>
        </w:rPr>
      </w:pPr>
      <w:r>
        <w:rPr>
          <w:rStyle w:val="Forte"/>
        </w:rPr>
        <w:t xml:space="preserve">Padrões de Construção do Banco de dados </w:t>
      </w:r>
    </w:p>
    <w:p w:rsidR="006D41C7" w:rsidRDefault="006D41C7" w:rsidP="006D41C7"/>
    <w:p w:rsidR="006D41C7" w:rsidRDefault="006D41C7" w:rsidP="006D41C7">
      <w:r>
        <w:t>Nomenclatura dos objetos de banco de dados:</w:t>
      </w:r>
    </w:p>
    <w:p w:rsidR="006D41C7" w:rsidRDefault="006D41C7" w:rsidP="006D41C7">
      <w:pPr>
        <w:pStyle w:val="PargrafodaLista"/>
        <w:numPr>
          <w:ilvl w:val="0"/>
          <w:numId w:val="2"/>
        </w:numPr>
      </w:pPr>
      <w:r>
        <w:t xml:space="preserve">Tabelas: </w:t>
      </w:r>
    </w:p>
    <w:p w:rsidR="006D41C7" w:rsidRDefault="00B726C8" w:rsidP="006D41C7">
      <w:pPr>
        <w:pStyle w:val="PargrafodaLista"/>
        <w:numPr>
          <w:ilvl w:val="1"/>
          <w:numId w:val="2"/>
        </w:numPr>
      </w:pPr>
      <w:r>
        <w:t>Nome s</w:t>
      </w:r>
      <w:r w:rsidR="006D41C7">
        <w:t>empre no singular;</w:t>
      </w:r>
    </w:p>
    <w:p w:rsidR="006D41C7" w:rsidRDefault="006D41C7" w:rsidP="006D41C7">
      <w:pPr>
        <w:pStyle w:val="PargrafodaLista"/>
        <w:numPr>
          <w:ilvl w:val="1"/>
          <w:numId w:val="2"/>
        </w:numPr>
      </w:pPr>
      <w:r>
        <w:t>Camel case com a primeira letra minúscula quando o nome possuir mais de uma palavra;</w:t>
      </w:r>
    </w:p>
    <w:p w:rsidR="006D41C7" w:rsidRDefault="00B726C8" w:rsidP="006D41C7">
      <w:pPr>
        <w:pStyle w:val="PargrafodaLista"/>
        <w:numPr>
          <w:ilvl w:val="1"/>
          <w:numId w:val="2"/>
        </w:numPr>
      </w:pPr>
      <w:r>
        <w:t>Chave primária, nome da tabela + Id(quando o nome da tabela tem mais de uma palavra, abreviar as primeiras, manter apenas a última inteira)</w:t>
      </w:r>
      <w:r w:rsidR="00A30797">
        <w:t>;</w:t>
      </w:r>
    </w:p>
    <w:p w:rsidR="00A30797" w:rsidRDefault="00A0520F" w:rsidP="006D41C7">
      <w:pPr>
        <w:pStyle w:val="PargrafodaLista"/>
        <w:numPr>
          <w:ilvl w:val="1"/>
          <w:numId w:val="2"/>
        </w:numPr>
      </w:pPr>
      <w:r>
        <w:t>O nome dos demais campos da tabela devem ser nome da tabela+nome do campo(camel case iniciando com minúsculo).</w:t>
      </w:r>
      <w:bookmarkStart w:id="0" w:name="_GoBack"/>
      <w:bookmarkEnd w:id="0"/>
    </w:p>
    <w:p w:rsidR="00EB49C2" w:rsidRDefault="00EB49C2" w:rsidP="00EB49C2">
      <w:pPr>
        <w:jc w:val="both"/>
      </w:pPr>
    </w:p>
    <w:p w:rsidR="00EB49C2" w:rsidRPr="00EB49C2" w:rsidRDefault="00EB49C2" w:rsidP="00EB49C2">
      <w:pPr>
        <w:jc w:val="both"/>
      </w:pPr>
    </w:p>
    <w:p w:rsidR="00EB49C2" w:rsidRDefault="00EB49C2" w:rsidP="00EB49C2">
      <w:r>
        <w:t xml:space="preserve">   </w:t>
      </w:r>
    </w:p>
    <w:sectPr w:rsidR="00EB49C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1C7" w:rsidRDefault="006D41C7" w:rsidP="0014707F">
      <w:pPr>
        <w:spacing w:after="0" w:line="240" w:lineRule="auto"/>
      </w:pPr>
      <w:r>
        <w:separator/>
      </w:r>
    </w:p>
  </w:endnote>
  <w:endnote w:type="continuationSeparator" w:id="0">
    <w:p w:rsidR="006D41C7" w:rsidRDefault="006D41C7" w:rsidP="001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362606"/>
      <w:docPartObj>
        <w:docPartGallery w:val="Page Numbers (Bottom of Page)"/>
        <w:docPartUnique/>
      </w:docPartObj>
    </w:sdtPr>
    <w:sdtEndPr/>
    <w:sdtContent>
      <w:p w:rsidR="0014707F" w:rsidRDefault="00CF157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1905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F1578" w:rsidRPr="00CF1578" w:rsidRDefault="00CF1578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CF1578">
                                  <w:rPr>
                                    <w:color w:val="FF0000"/>
                                  </w:rPr>
                                  <w:fldChar w:fldCharType="begin"/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instrText>PAGE    \* MERGEFORMAT</w:instrTex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separate"/>
                                </w:r>
                                <w:r w:rsidR="00354207">
                                  <w:rPr>
                                    <w:noProof/>
                                    <w:color w:val="FF0000"/>
                                  </w:rPr>
                                  <w:t>2</w: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E6CNPPEDAABeDQAADgAAAAAAAAAAAAAAAAAuAgAAZHJzL2Uyb0Rv&#10;Yy54bWxQSwECLQAUAAYACAAAACEA8C245NsAAAAFAQAADwAAAAAAAAAAAAAAAABLBgAAZHJzL2Rv&#10;d25yZXYueG1sUEsFBgAAAAAEAAQA8wAAAFM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xrIMIA&#10;AADaAAAADwAAAGRycy9kb3ducmV2LnhtbESPwWrDMBBE74X+g9hAb7Wc4gbjRAmhtNAeAq2T3Bdr&#10;Y5lYKyMpsfP3UaHQ4zAzb5jVZrK9uJIPnWMF8ywHQdw43XGr4LD/eC5BhIissXdMCm4UYLN+fFhh&#10;pd3IP3StYysShEOFCkyMQyVlaAxZDJkbiJN3ct5iTNK3UnscE9z28iXPF9Jix2nB4EBvhppzfbEK&#10;qDzu+kXRcBzml6/bu/Sm+PZKPc2m7RJEpCn+h//an1rBK/xeST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GsgwgAAANoAAAAPAAAAAAAAAAAAAAAAAJgCAABkcnMvZG93&#10;bnJldi54bWxQSwUGAAAAAAQABAD1AAAAhwMAAAAA&#10;" filled="f" strokecolor="red">
                    <v:textbox inset="0,0,0,0">
                      <w:txbxContent>
                        <w:p w:rsidR="00CF1578" w:rsidRPr="00CF1578" w:rsidRDefault="00CF1578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CF1578">
                            <w:rPr>
                              <w:color w:val="FF0000"/>
                            </w:rPr>
                            <w:fldChar w:fldCharType="begin"/>
                          </w:r>
                          <w:r w:rsidRPr="00CF1578">
                            <w:rPr>
                              <w:color w:val="FF0000"/>
                            </w:rPr>
                            <w:instrText>PAGE    \* MERGEFORMAT</w:instrText>
                          </w:r>
                          <w:r w:rsidRPr="00CF1578">
                            <w:rPr>
                              <w:color w:val="FF0000"/>
                            </w:rPr>
                            <w:fldChar w:fldCharType="separate"/>
                          </w:r>
                          <w:r w:rsidR="00354207">
                            <w:rPr>
                              <w:noProof/>
                              <w:color w:val="FF0000"/>
                            </w:rPr>
                            <w:t>2</w:t>
                          </w:r>
                          <w:r w:rsidRPr="00CF1578">
                            <w:rPr>
                              <w:color w:val="FF000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rq4cEAAADaAAAADwAAAGRycy9kb3ducmV2LnhtbESPzarCMBSE94LvEI5wdzbVhT/VKCLI&#10;Fdz49wCH5thWm5OSRK0+vblwweUwM98w82VravEg5yvLCgZJCoI4t7riQsH5tOlPQPiArLG2TApe&#10;5GG56HbmmGn75AM9jqEQEcI+QwVlCE0mpc9LMugT2xBH72KdwRClK6R2+IxwU8thmo6kwYrjQokN&#10;rUvKb8e7UbDbT/fD34nZvqc3g+46Guv3fafUT69dzUAEasM3/N/eagVj+LsSb4Bc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GurhwQAAANoAAAAPAAAAAAAAAAAAAAAA&#10;AKECAABkcnMvZG93bnJldi54bWxQSwUGAAAAAAQABAD5AAAAjwMAAAAA&#10;" strokecolor="red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Z0JsAAAADaAAAADwAAAGRycy9kb3ducmV2LnhtbERPTYvCMBC9C/6HMMLeNO0eVqmmRQTB&#10;lUVQu4vHoRnbYjMpTbTdf28OgsfH+15lg2nEgzpXW1YQzyIQxIXVNZcK8vN2ugDhPLLGxjIp+CcH&#10;WToerTDRtucjPU6+FCGEXYIKKu/bREpXVGTQzWxLHLir7Qz6ALtS6g77EG4a+RlFX9JgzaGhwpY2&#10;FRW3090oOPbXMx/yaL7/yX+boox3f/H3RamPybBegvA0+Lf45d5pBWFruBJugE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2dCbAAAAA2gAAAA8AAAAAAAAAAAAAAAAA&#10;oQIAAGRycy9kb3ducmV2LnhtbFBLBQYAAAAABAAEAPkAAACOAwAAAAA=&#10;" adj="20904" strokecolor="red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1C7" w:rsidRDefault="006D41C7" w:rsidP="0014707F">
      <w:pPr>
        <w:spacing w:after="0" w:line="240" w:lineRule="auto"/>
      </w:pPr>
      <w:r>
        <w:separator/>
      </w:r>
    </w:p>
  </w:footnote>
  <w:footnote w:type="continuationSeparator" w:id="0">
    <w:p w:rsidR="006D41C7" w:rsidRDefault="006D41C7" w:rsidP="00147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07F" w:rsidRPr="00CF1578" w:rsidRDefault="00CF1578" w:rsidP="0014707F">
    <w:pPr>
      <w:pStyle w:val="Cabealho"/>
      <w:jc w:val="right"/>
      <w:rPr>
        <w:rFonts w:ascii="Arial Black" w:hAnsi="Arial Black"/>
        <w:b/>
        <w:color w:val="FF0000"/>
        <w:sz w:val="32"/>
        <w:szCs w:val="40"/>
      </w:rPr>
    </w:pPr>
    <w:r>
      <w:rPr>
        <w:b/>
        <w:color w:val="FF0000"/>
        <w:sz w:val="40"/>
        <w:szCs w:val="40"/>
      </w:rPr>
      <w:fldChar w:fldCharType="begin"/>
    </w:r>
    <w:r>
      <w:rPr>
        <w:b/>
        <w:color w:val="FF0000"/>
        <w:sz w:val="40"/>
        <w:szCs w:val="40"/>
      </w:rPr>
      <w:instrText xml:space="preserve"> TITLE \* Upper \* MERGEFORMAT </w:instrText>
    </w:r>
    <w:r>
      <w:rPr>
        <w:b/>
        <w:color w:val="FF0000"/>
        <w:sz w:val="40"/>
        <w:szCs w:val="40"/>
      </w:rPr>
      <w:fldChar w:fldCharType="end"/>
    </w: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088C75" wp14:editId="40011B80">
              <wp:simplePos x="0" y="0"/>
              <wp:positionH relativeFrom="column">
                <wp:posOffset>-1102995</wp:posOffset>
              </wp:positionH>
              <wp:positionV relativeFrom="paragraph">
                <wp:posOffset>-266700</wp:posOffset>
              </wp:positionV>
              <wp:extent cx="7632000" cy="45085"/>
              <wp:effectExtent l="0" t="0" r="26670" b="12065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0DB3399" id="Retângulo 3" o:spid="_x0000_s1026" style="position:absolute;margin-left:-86.85pt;margin-top:-21pt;width:600.95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" fillcolor="red" strokecolor="red" strokeweight="1pt"/>
          </w:pict>
        </mc:Fallback>
      </mc:AlternateContent>
    </w:r>
    <w:r w:rsidR="0014707F" w:rsidRPr="0014707F">
      <w:rPr>
        <w:b/>
        <w:color w:val="FF0000"/>
        <w:sz w:val="40"/>
        <w:szCs w:val="40"/>
      </w:rPr>
      <w:fldChar w:fldCharType="begin"/>
    </w:r>
    <w:r w:rsidR="0014707F" w:rsidRPr="0014707F">
      <w:rPr>
        <w:b/>
        <w:color w:val="FF0000"/>
        <w:sz w:val="40"/>
        <w:szCs w:val="40"/>
      </w:rPr>
      <w:instrText xml:space="preserve"> SUBJECT  \* Upper  \* MERGEFORMAT </w:instrText>
    </w:r>
    <w:r w:rsidR="006D41C7">
      <w:rPr>
        <w:b/>
        <w:color w:val="FF0000"/>
        <w:sz w:val="40"/>
        <w:szCs w:val="40"/>
      </w:rPr>
      <w:fldChar w:fldCharType="separate"/>
    </w:r>
    <w:r w:rsidR="006D41C7">
      <w:rPr>
        <w:b/>
        <w:color w:val="FF0000"/>
        <w:sz w:val="40"/>
        <w:szCs w:val="40"/>
      </w:rPr>
      <w:t>DOCUMENTO DE REQUISITOS - CONTROLSS</w:t>
    </w:r>
    <w:r w:rsidR="0014707F" w:rsidRPr="0014707F">
      <w:rPr>
        <w:b/>
        <w:color w:val="FF0000"/>
        <w:sz w:val="40"/>
        <w:szCs w:val="40"/>
      </w:rPr>
      <w:fldChar w:fldCharType="end"/>
    </w:r>
    <w:r w:rsidR="006D41C7">
      <w:rPr>
        <w:b/>
        <w:color w:val="FF0000"/>
        <w:sz w:val="40"/>
        <w:szCs w:val="40"/>
      </w:rPr>
      <w:t xml:space="preserve"> </w:t>
    </w:r>
    <w:r w:rsidR="0014707F" w:rsidRPr="00CF1578">
      <w:rPr>
        <w:rFonts w:ascii="Arial Black" w:hAnsi="Arial Black"/>
        <w:b/>
        <w:color w:val="FF0000"/>
        <w:sz w:val="32"/>
        <w:szCs w:val="40"/>
      </w:rPr>
      <w:fldChar w:fldCharType="begin"/>
    </w:r>
    <w:r w:rsidR="0014707F" w:rsidRPr="00CF1578">
      <w:rPr>
        <w:rFonts w:ascii="Arial Black" w:hAnsi="Arial Black"/>
        <w:b/>
        <w:color w:val="FF0000"/>
        <w:sz w:val="32"/>
        <w:szCs w:val="40"/>
      </w:rPr>
      <w:instrText xml:space="preserve"> SUBJECT  "Documento de Requisitos - ControlSS" \* Upper  \* MERGEFORMAT </w:instrText>
    </w:r>
    <w:r w:rsidR="0014707F" w:rsidRPr="00CF1578">
      <w:rPr>
        <w:rFonts w:ascii="Arial Black" w:hAnsi="Arial Black"/>
        <w:b/>
        <w:color w:val="FF0000"/>
        <w:sz w:val="32"/>
        <w:szCs w:val="40"/>
      </w:rPr>
      <w:fldChar w:fldCharType="separate"/>
    </w:r>
    <w:r w:rsidR="006D41C7">
      <w:rPr>
        <w:rFonts w:ascii="Arial Black" w:hAnsi="Arial Black"/>
        <w:b/>
        <w:color w:val="FF0000"/>
        <w:sz w:val="32"/>
        <w:szCs w:val="40"/>
      </w:rPr>
      <w:t>PADRÕES DE BANCO DE DADOS - CONTROLSS</w:t>
    </w:r>
    <w:r w:rsidR="0014707F" w:rsidRPr="00CF1578">
      <w:rPr>
        <w:rFonts w:ascii="Arial Black" w:hAnsi="Arial Black"/>
        <w:b/>
        <w:color w:val="FF0000"/>
        <w:sz w:val="32"/>
        <w:szCs w:val="40"/>
      </w:rPr>
      <w:fldChar w:fldCharType="end"/>
    </w:r>
  </w:p>
  <w:p w:rsidR="0014707F" w:rsidRPr="0014707F" w:rsidRDefault="00CF1578" w:rsidP="0014707F">
    <w:pPr>
      <w:pStyle w:val="Cabealho"/>
      <w:jc w:val="right"/>
      <w:rPr>
        <w:b/>
        <w:color w:val="FF0000"/>
        <w:sz w:val="40"/>
        <w:szCs w:val="40"/>
      </w:rPr>
    </w:pP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405F2A" wp14:editId="458F9D4F">
              <wp:simplePos x="0" y="0"/>
              <wp:positionH relativeFrom="column">
                <wp:posOffset>-1064895</wp:posOffset>
              </wp:positionH>
              <wp:positionV relativeFrom="paragraph">
                <wp:posOffset>208280</wp:posOffset>
              </wp:positionV>
              <wp:extent cx="7543800" cy="45085"/>
              <wp:effectExtent l="0" t="0" r="19050" b="1206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76ACFD" id="Retângulo 2" o:spid="_x0000_s1026" style="position:absolute;margin-left:-83.85pt;margin-top:16.4pt;width:594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" fillcolor="red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105C2"/>
    <w:multiLevelType w:val="hybridMultilevel"/>
    <w:tmpl w:val="22A22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61D3A"/>
    <w:multiLevelType w:val="hybridMultilevel"/>
    <w:tmpl w:val="C35428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C7"/>
    <w:rsid w:val="0014707F"/>
    <w:rsid w:val="00230DC4"/>
    <w:rsid w:val="00354207"/>
    <w:rsid w:val="003B31F0"/>
    <w:rsid w:val="006D41C7"/>
    <w:rsid w:val="009B7331"/>
    <w:rsid w:val="00A0520F"/>
    <w:rsid w:val="00A30797"/>
    <w:rsid w:val="00B726C8"/>
    <w:rsid w:val="00CF1578"/>
    <w:rsid w:val="00E43B7F"/>
    <w:rsid w:val="00EB24B9"/>
    <w:rsid w:val="00EB4473"/>
    <w:rsid w:val="00EB49C2"/>
    <w:rsid w:val="00F6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D8BD45-F65B-40DB-874D-906DCDFA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07F"/>
  </w:style>
  <w:style w:type="paragraph" w:styleId="Rodap">
    <w:name w:val="footer"/>
    <w:basedOn w:val="Normal"/>
    <w:link w:val="Rodap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07F"/>
  </w:style>
  <w:style w:type="character" w:styleId="TextodoEspaoReservado">
    <w:name w:val="Placeholder Text"/>
    <w:basedOn w:val="Fontepargpadro"/>
    <w:uiPriority w:val="99"/>
    <w:semiHidden/>
    <w:rsid w:val="0014707F"/>
    <w:rPr>
      <w:color w:val="808080"/>
    </w:rPr>
  </w:style>
  <w:style w:type="table" w:styleId="Tabelacomgrade">
    <w:name w:val="Table Grid"/>
    <w:basedOn w:val="Tabelanormal"/>
    <w:uiPriority w:val="39"/>
    <w:rsid w:val="00EB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49C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B4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i\Documents\Modelos%20Personalizados%20do%20Office\Documento%20de%20Requisit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de Requisitos.dotx</Template>
  <TotalTime>1092</TotalTime>
  <Pages>2</Pages>
  <Words>100</Words>
  <Characters>575</Characters>
  <Application>Microsoft Office Word</Application>
  <DocSecurity>0</DocSecurity>
  <Lines>8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Requisitos - ControlSS</dc:subject>
  <dc:creator>Giovani Stefani</dc:creator>
  <cp:keywords/>
  <dc:description/>
  <cp:lastModifiedBy>Giovani Stefani</cp:lastModifiedBy>
  <cp:revision>3</cp:revision>
  <dcterms:created xsi:type="dcterms:W3CDTF">2015-09-15T11:18:00Z</dcterms:created>
  <dcterms:modified xsi:type="dcterms:W3CDTF">2015-09-17T11:11:00Z</dcterms:modified>
</cp:coreProperties>
</file>